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AF916" w14:textId="65997D3E" w:rsidR="00227BD5" w:rsidRPr="00D8332B" w:rsidRDefault="00A8349D">
      <w:pPr>
        <w:pStyle w:val="Titolo1"/>
      </w:pPr>
      <w:r>
        <w:t>Homework 2</w:t>
      </w:r>
      <w:r w:rsidR="00B70AD4">
        <w:t xml:space="preserve">: </w:t>
      </w:r>
    </w:p>
    <w:p w14:paraId="4ACB651C" w14:textId="0117038E" w:rsidR="002B27D7" w:rsidRDefault="00A8349D" w:rsidP="002B27D7">
      <w:pPr>
        <w:pStyle w:val="Puntoelenco"/>
        <w:rPr>
          <w:color w:val="000000" w:themeColor="text1"/>
        </w:rPr>
      </w:pPr>
      <w:r w:rsidRPr="002B27D7">
        <w:rPr>
          <w:color w:val="000000" w:themeColor="text1"/>
        </w:rPr>
        <w:t xml:space="preserve">Attached to this document there are </w:t>
      </w:r>
      <w:r w:rsidR="002B27D7" w:rsidRPr="002B27D7">
        <w:rPr>
          <w:color w:val="000000" w:themeColor="text1"/>
        </w:rPr>
        <w:t xml:space="preserve">the </w:t>
      </w:r>
      <w:r w:rsidRPr="002B27D7">
        <w:rPr>
          <w:color w:val="000000" w:themeColor="text1"/>
        </w:rPr>
        <w:t xml:space="preserve">files </w:t>
      </w:r>
      <w:r w:rsidRPr="002B27D7">
        <w:rPr>
          <w:i/>
          <w:color w:val="000000" w:themeColor="text1"/>
        </w:rPr>
        <w:t>dataset_x.txt</w:t>
      </w:r>
      <w:r w:rsidR="002B27D7" w:rsidRPr="002B27D7">
        <w:rPr>
          <w:color w:val="000000" w:themeColor="text1"/>
        </w:rPr>
        <w:t>, (x=1,</w:t>
      </w:r>
      <w:r w:rsidR="005326FA">
        <w:rPr>
          <w:color w:val="000000" w:themeColor="text1"/>
        </w:rPr>
        <w:t>10,</w:t>
      </w:r>
      <w:bookmarkStart w:id="0" w:name="_GoBack"/>
      <w:bookmarkEnd w:id="0"/>
      <w:r w:rsidR="002B27D7" w:rsidRPr="002B27D7">
        <w:rPr>
          <w:color w:val="000000" w:themeColor="text1"/>
        </w:rPr>
        <w:t>25</w:t>
      </w:r>
      <w:r w:rsidRPr="002B27D7">
        <w:rPr>
          <w:color w:val="000000" w:themeColor="text1"/>
        </w:rPr>
        <w:t>)</w:t>
      </w:r>
      <w:r w:rsidR="002B27D7" w:rsidRPr="002B27D7">
        <w:rPr>
          <w:color w:val="000000" w:themeColor="text1"/>
        </w:rPr>
        <w:t xml:space="preserve"> containing each x*100 news articles.</w:t>
      </w:r>
      <w:r w:rsidR="002B27D7">
        <w:rPr>
          <w:color w:val="000000" w:themeColor="text1"/>
        </w:rPr>
        <w:t xml:space="preserve"> Write a Python program that, using shingles and minhashing tecniques, detects whet</w:t>
      </w:r>
      <w:r w:rsidR="00ED79AF">
        <w:rPr>
          <w:color w:val="000000" w:themeColor="text1"/>
        </w:rPr>
        <w:t>h</w:t>
      </w:r>
      <w:r w:rsidR="002B27D7">
        <w:rPr>
          <w:color w:val="000000" w:themeColor="text1"/>
        </w:rPr>
        <w:t>er two articles are similar or not.</w:t>
      </w:r>
    </w:p>
    <w:p w14:paraId="118822E0" w14:textId="654F61CF" w:rsidR="000E7AF6" w:rsidRDefault="000E7AF6" w:rsidP="002B27D7">
      <w:pPr>
        <w:pStyle w:val="Puntoelenco"/>
        <w:rPr>
          <w:color w:val="000000" w:themeColor="text1"/>
        </w:rPr>
      </w:pPr>
      <w:r>
        <w:rPr>
          <w:color w:val="000000" w:themeColor="text1"/>
        </w:rPr>
        <w:t xml:space="preserve">Use as hash functions </w:t>
      </w:r>
      <w:r w:rsidRPr="000E7AF6">
        <w:rPr>
          <w:i/>
          <w:color w:val="FF0000"/>
        </w:rPr>
        <w:t>h(x)=(a*x+b) mod c</w:t>
      </w:r>
      <w:r>
        <w:rPr>
          <w:color w:val="000000" w:themeColor="text1"/>
        </w:rPr>
        <w:t xml:space="preserve"> where </w:t>
      </w:r>
      <w:r>
        <w:rPr>
          <w:i/>
          <w:color w:val="000000" w:themeColor="text1"/>
        </w:rPr>
        <w:t xml:space="preserve">a </w:t>
      </w:r>
      <w:r>
        <w:rPr>
          <w:color w:val="000000" w:themeColor="text1"/>
        </w:rPr>
        <w:t xml:space="preserve"> and </w:t>
      </w:r>
      <w:r>
        <w:rPr>
          <w:i/>
          <w:color w:val="000000" w:themeColor="text1"/>
        </w:rPr>
        <w:t>b</w:t>
      </w:r>
      <w:r>
        <w:rPr>
          <w:color w:val="000000" w:themeColor="text1"/>
        </w:rPr>
        <w:t xml:space="preserve"> are randomly chosen integers and </w:t>
      </w:r>
      <w:r>
        <w:rPr>
          <w:i/>
          <w:color w:val="000000" w:themeColor="text1"/>
        </w:rPr>
        <w:t>c</w:t>
      </w:r>
      <w:r>
        <w:rPr>
          <w:color w:val="000000" w:themeColor="text1"/>
        </w:rPr>
        <w:t xml:space="preserve"> is a prime number greater (not too much) than the maximum value of </w:t>
      </w:r>
      <w:r>
        <w:rPr>
          <w:i/>
          <w:color w:val="000000" w:themeColor="text1"/>
        </w:rPr>
        <w:t>x</w:t>
      </w:r>
      <w:r>
        <w:rPr>
          <w:color w:val="000000" w:themeColor="text1"/>
        </w:rPr>
        <w:t>.</w:t>
      </w:r>
    </w:p>
    <w:p w14:paraId="0B239241" w14:textId="62CB64F3" w:rsidR="00E56370" w:rsidRPr="00461FF7" w:rsidRDefault="00ED79AF" w:rsidP="00E56370">
      <w:pPr>
        <w:pStyle w:val="Puntoelenco"/>
        <w:rPr>
          <w:color w:val="000000" w:themeColor="text1"/>
        </w:rPr>
      </w:pPr>
      <w:r>
        <w:rPr>
          <w:color w:val="000000" w:themeColor="text1"/>
        </w:rPr>
        <w:t>For now do not use the LSH technique</w:t>
      </w:r>
    </w:p>
    <w:sectPr w:rsidR="00E56370" w:rsidRPr="00461FF7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5ECBC" w14:textId="77777777" w:rsidR="003A0BD1" w:rsidRDefault="003A0BD1">
      <w:r>
        <w:separator/>
      </w:r>
    </w:p>
    <w:p w14:paraId="0C57CC08" w14:textId="77777777" w:rsidR="003A0BD1" w:rsidRDefault="003A0BD1"/>
  </w:endnote>
  <w:endnote w:type="continuationSeparator" w:id="0">
    <w:p w14:paraId="347B6AEC" w14:textId="77777777" w:rsidR="003A0BD1" w:rsidRDefault="003A0BD1">
      <w:r>
        <w:continuationSeparator/>
      </w:r>
    </w:p>
    <w:p w14:paraId="7DC1B90C" w14:textId="77777777" w:rsidR="003A0BD1" w:rsidRDefault="003A0B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401F1" w14:textId="77777777" w:rsidR="00227BD5" w:rsidRDefault="00100508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F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B608C" w14:textId="77777777" w:rsidR="003A0BD1" w:rsidRDefault="003A0BD1">
      <w:r>
        <w:separator/>
      </w:r>
    </w:p>
    <w:p w14:paraId="0133C6E9" w14:textId="77777777" w:rsidR="003A0BD1" w:rsidRDefault="003A0BD1"/>
  </w:footnote>
  <w:footnote w:type="continuationSeparator" w:id="0">
    <w:p w14:paraId="713ED796" w14:textId="77777777" w:rsidR="003A0BD1" w:rsidRDefault="003A0BD1">
      <w:r>
        <w:continuationSeparator/>
      </w:r>
    </w:p>
    <w:p w14:paraId="12E19B9E" w14:textId="77777777" w:rsidR="003A0BD1" w:rsidRDefault="003A0BD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Puntoelenco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oelenco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D4"/>
    <w:rsid w:val="000A610C"/>
    <w:rsid w:val="000E7AF6"/>
    <w:rsid w:val="00100508"/>
    <w:rsid w:val="001E1CC0"/>
    <w:rsid w:val="00227BD5"/>
    <w:rsid w:val="002B27D7"/>
    <w:rsid w:val="003A0BD1"/>
    <w:rsid w:val="00461FF7"/>
    <w:rsid w:val="004A7DC5"/>
    <w:rsid w:val="004F7BB0"/>
    <w:rsid w:val="00527676"/>
    <w:rsid w:val="005326FA"/>
    <w:rsid w:val="006424CF"/>
    <w:rsid w:val="009F0559"/>
    <w:rsid w:val="00A8349D"/>
    <w:rsid w:val="00B70AD4"/>
    <w:rsid w:val="00D8332B"/>
    <w:rsid w:val="00E56370"/>
    <w:rsid w:val="00EB1B28"/>
    <w:rsid w:val="00E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C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it-IT" w:eastAsia="ja-JP" w:bidi="it-I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A610C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"/>
    <w:qFormat/>
    <w:pPr>
      <w:numPr>
        <w:numId w:val="3"/>
      </w:numPr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oelenco">
    <w:name w:val="List Number"/>
    <w:basedOn w:val="Normale"/>
    <w:uiPriority w:val="9"/>
    <w:qFormat/>
    <w:pPr>
      <w:numPr>
        <w:numId w:val="4"/>
      </w:numPr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link w:val="TitoloCarattere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b/>
      <w:iCs/>
      <w:color w:val="262626" w:themeColor="text1" w:themeTint="D9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sz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sz w:val="36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arente/Library/Containers/com.microsoft.Word/Data/Library/Caches/TM10002086/Aggiungi%20note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Aggiungi note.dotx</Template>
  <TotalTime>39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 parente</dc:creator>
  <cp:keywords/>
  <dc:description/>
  <cp:lastModifiedBy>mimmo parente</cp:lastModifiedBy>
  <cp:revision>5</cp:revision>
  <dcterms:created xsi:type="dcterms:W3CDTF">2018-10-10T10:38:00Z</dcterms:created>
  <dcterms:modified xsi:type="dcterms:W3CDTF">2018-10-19T15:16:00Z</dcterms:modified>
</cp:coreProperties>
</file>